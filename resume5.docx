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6B1" w14:textId="1A91498C" w:rsidR="00524470" w:rsidRDefault="001573E7">
      <w:pPr>
        <w:pStyle w:val="Title"/>
      </w:pPr>
      <w:r>
        <w:t>‍</w:t>
      </w:r>
      <w:sdt>
        <w:sdtPr>
          <w:alias w:val="Your Name"/>
          <w:tag w:val=""/>
          <w:id w:val="1246310863"/>
          <w:placeholder>
            <w:docPart w:val="775B06FDD9C04D3F815586B5B1DF442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5E4E0D">
            <w:t>Diego</w:t>
          </w:r>
          <w:r>
            <w:t xml:space="preserve"> Guerrero</w:t>
          </w:r>
          <w:r w:rsidR="00A0444A">
            <w:t xml:space="preserve"> Vester</w:t>
          </w:r>
        </w:sdtContent>
      </w:sdt>
    </w:p>
    <w:p w14:paraId="556D65DD" w14:textId="782C1332" w:rsidR="00524470" w:rsidRDefault="0004357D" w:rsidP="00C52D00">
      <w:sdt>
        <w:sdtPr>
          <w:alias w:val="Address"/>
          <w:tag w:val=""/>
          <w:id w:val="-593780209"/>
          <w:placeholder>
            <w:docPart w:val="E50A5C62BA1F469798001979F76ED9F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C52D00">
            <w:t>201 East 21st street #0745, Austin, Texas 78705</w:t>
          </w:r>
        </w:sdtContent>
      </w:sdt>
      <w:r w:rsidR="001573E7">
        <w:t> | </w:t>
      </w:r>
      <w:sdt>
        <w:sdtPr>
          <w:alias w:val="Telephone"/>
          <w:tag w:val=""/>
          <w:id w:val="-1416317146"/>
          <w:placeholder>
            <w:docPart w:val="C0211F7A45F3439FA4FEE4E7EA00E56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10108E">
            <w:t>8309006881</w:t>
          </w:r>
        </w:sdtContent>
      </w:sdt>
      <w:r w:rsidR="001573E7">
        <w:t> | </w:t>
      </w:r>
      <w:sdt>
        <w:sdtPr>
          <w:alias w:val="Email"/>
          <w:tag w:val=""/>
          <w:id w:val="-391963670"/>
          <w:placeholder>
            <w:docPart w:val="32B6F22180C74759AA676FA6830A703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10108E">
            <w:t>vester.diegoguerrero@gmail.com</w:t>
          </w:r>
        </w:sdtContent>
      </w:sdt>
    </w:p>
    <w:p w14:paraId="60E9B257" w14:textId="4ADDE408" w:rsidR="00524470" w:rsidRDefault="001573E7">
      <w:pPr>
        <w:pStyle w:val="SectionHeading"/>
      </w:pPr>
      <w:r>
        <w:t>Education</w:t>
      </w:r>
    </w:p>
    <w:p w14:paraId="006B9265" w14:textId="212F31A5" w:rsidR="00524470" w:rsidRDefault="005E4E0D">
      <w:pPr>
        <w:pStyle w:val="Subsection"/>
        <w:spacing w:before="100"/>
      </w:pPr>
      <w:r>
        <w:t>Associates Degree</w:t>
      </w:r>
      <w:r w:rsidR="001573E7">
        <w:t> </w:t>
      </w:r>
      <w:r w:rsidR="0004357D">
        <w:t xml:space="preserve">of Science </w:t>
      </w:r>
      <w:r w:rsidR="001573E7">
        <w:t>| </w:t>
      </w:r>
      <w:r w:rsidR="0004357D">
        <w:t>May 2012-</w:t>
      </w:r>
      <w:r>
        <w:t>may 2016</w:t>
      </w:r>
      <w:r w:rsidR="001573E7">
        <w:t> | </w:t>
      </w:r>
      <w:r>
        <w:t>southwest texas junior college</w:t>
      </w:r>
    </w:p>
    <w:p w14:paraId="16FF8F9C" w14:textId="4CF8B589" w:rsidR="0004357D" w:rsidRDefault="00C52D00">
      <w:pPr>
        <w:pStyle w:val="Subsection"/>
        <w:spacing w:before="100"/>
      </w:pPr>
      <w:r>
        <w:t>Bachelors Degree</w:t>
      </w:r>
      <w:r w:rsidR="0004357D">
        <w:t xml:space="preserve"> in Aerospace Engineering</w:t>
      </w:r>
      <w:r>
        <w:t xml:space="preserve"> | </w:t>
      </w:r>
      <w:r w:rsidR="0004357D">
        <w:t>August 2016-</w:t>
      </w:r>
      <w:r>
        <w:t>May 2020 | University of texas at austin</w:t>
      </w:r>
    </w:p>
    <w:p w14:paraId="78BA2475" w14:textId="77777777" w:rsidR="00524470" w:rsidRDefault="001573E7" w:rsidP="0004357D">
      <w:pPr>
        <w:pStyle w:val="SectionHeading"/>
        <w:spacing w:before="0"/>
      </w:pPr>
      <w:r>
        <w:t>Skills &amp; Abilities</w:t>
      </w:r>
    </w:p>
    <w:p w14:paraId="1815A45A" w14:textId="77777777" w:rsidR="00524470" w:rsidRDefault="001573E7">
      <w:pPr>
        <w:pStyle w:val="Subsection"/>
        <w:spacing w:before="100"/>
      </w:pPr>
      <w:r>
        <w:t>Management</w:t>
      </w:r>
    </w:p>
    <w:p w14:paraId="3E5CFB1D" w14:textId="77777777" w:rsidR="002C5CEF" w:rsidRDefault="0004357D" w:rsidP="002C5CEF">
      <w:pPr>
        <w:pStyle w:val="ListBullet"/>
      </w:pPr>
      <w:r>
        <w:t xml:space="preserve">Created a music </w:t>
      </w:r>
      <w:r w:rsidR="002C5CEF">
        <w:t xml:space="preserve">studio in Crystal City, Texas.     </w:t>
      </w:r>
    </w:p>
    <w:p w14:paraId="2BBF3D56" w14:textId="6E5B446D" w:rsidR="0004357D" w:rsidRDefault="0004357D" w:rsidP="002C5CEF">
      <w:pPr>
        <w:pStyle w:val="ListBullet"/>
        <w:tabs>
          <w:tab w:val="clear" w:pos="144"/>
          <w:tab w:val="num" w:pos="288"/>
        </w:tabs>
        <w:ind w:left="288"/>
      </w:pPr>
      <w:r>
        <w:t>Instructed students in music and offered use of musical equipment for a low hourly price for people who otherwise couldn’t afford it.</w:t>
      </w:r>
    </w:p>
    <w:p w14:paraId="179A48B5" w14:textId="09E8B4B8" w:rsidR="00524470" w:rsidRDefault="00680555">
      <w:pPr>
        <w:pStyle w:val="Subsection"/>
      </w:pPr>
      <w:r>
        <w:t>Technology</w:t>
      </w:r>
    </w:p>
    <w:p w14:paraId="0C883150" w14:textId="12A05E01" w:rsidR="00524470" w:rsidRDefault="00680555" w:rsidP="00680555">
      <w:pPr>
        <w:pStyle w:val="ListBullet"/>
      </w:pPr>
      <w:r>
        <w:t>Proficient with Microsoft Software</w:t>
      </w:r>
    </w:p>
    <w:p w14:paraId="2D42FAE5" w14:textId="25A8DFFB" w:rsidR="00680555" w:rsidRDefault="00680555" w:rsidP="00680555">
      <w:pPr>
        <w:pStyle w:val="ListBullet"/>
      </w:pPr>
      <w:r>
        <w:t>Proficient at video and music editing software</w:t>
      </w:r>
      <w:r w:rsidR="0004357D">
        <w:t>.</w:t>
      </w:r>
    </w:p>
    <w:p w14:paraId="01C73878" w14:textId="00DC7CB5" w:rsidR="0004357D" w:rsidRDefault="0004357D" w:rsidP="00680555">
      <w:pPr>
        <w:pStyle w:val="ListBullet"/>
      </w:pPr>
      <w:r>
        <w:t>Proficient with car remote programming.</w:t>
      </w:r>
    </w:p>
    <w:p w14:paraId="69741A3A" w14:textId="143D0DF8" w:rsidR="0004357D" w:rsidRDefault="0004357D" w:rsidP="0004357D">
      <w:pPr>
        <w:pStyle w:val="SectionHeading"/>
        <w:spacing w:before="0"/>
      </w:pPr>
      <w:r>
        <w:t>Volunteer</w:t>
      </w:r>
    </w:p>
    <w:sdt>
      <w:sdtPr>
        <w:rPr>
          <w:b w:val="0"/>
          <w:bCs w:val="0"/>
          <w:caps w:val="0"/>
          <w:color w:val="404040" w:themeColor="text1" w:themeTint="BF"/>
        </w:rPr>
        <w:id w:val="67704994"/>
        <w15:repeatingSection/>
      </w:sdtPr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214616652"/>
            <w:placeholder>
              <w:docPart w:val="80616E8667024BCA8E425B1D3D2D629A"/>
            </w:placeholder>
            <w15:repeatingSectionItem/>
          </w:sdtPr>
          <w:sdtContent>
            <w:p w14:paraId="261F1E54" w14:textId="3ED3BC27" w:rsidR="0004357D" w:rsidRDefault="0004357D" w:rsidP="0004357D">
              <w:pPr>
                <w:pStyle w:val="Subsection"/>
                <w:tabs>
                  <w:tab w:val="left" w:pos="7200"/>
                </w:tabs>
                <w:ind w:left="144"/>
              </w:pPr>
              <w:r>
                <w:t>Manos amiga  </w:t>
              </w:r>
              <w:r>
                <w:tab/>
                <w:t>2008 – 2016</w:t>
              </w:r>
            </w:p>
          </w:sdtContent>
        </w:sdt>
        <w:p w14:paraId="630701A3" w14:textId="582FF98B" w:rsidR="0004357D" w:rsidRDefault="0004357D" w:rsidP="0004357D">
          <w:pPr>
            <w:pStyle w:val="ListBullet"/>
            <w:tabs>
              <w:tab w:val="clear" w:pos="144"/>
            </w:tabs>
            <w:ind w:left="288"/>
          </w:pPr>
          <w:r>
            <w:t>Spend a few weeks every year to assist a group from another state build cement roofs</w:t>
          </w:r>
          <w:r>
            <w:tab/>
          </w:r>
        </w:p>
        <w:p w14:paraId="5BE5FC6F" w14:textId="312B3E6F" w:rsidR="0004357D" w:rsidRDefault="0004357D" w:rsidP="0004357D">
          <w:pPr>
            <w:pStyle w:val="ListBullet"/>
            <w:numPr>
              <w:ilvl w:val="0"/>
              <w:numId w:val="0"/>
            </w:numPr>
            <w:ind w:left="288"/>
          </w:pPr>
          <w:r>
            <w:t xml:space="preserve"> for poor citizens in Mexico.</w:t>
          </w:r>
        </w:p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918857748"/>
            <w:placeholder>
              <w:docPart w:val="6284E74690884A729A7A444BD7616EC4"/>
            </w:placeholder>
            <w15:repeatingSectionItem/>
          </w:sdtPr>
          <w:sdtContent>
            <w:p w14:paraId="0264A00E" w14:textId="59573F4E" w:rsidR="0004357D" w:rsidRDefault="0004357D" w:rsidP="0004357D">
              <w:pPr>
                <w:pStyle w:val="Subsection"/>
                <w:tabs>
                  <w:tab w:val="left" w:pos="7200"/>
                </w:tabs>
                <w:ind w:left="144"/>
              </w:pPr>
              <w:r>
                <w:t>Mariachi Leader </w:t>
              </w:r>
              <w:r>
                <w:tab/>
                <w:t>2015-2016</w:t>
              </w:r>
            </w:p>
            <w:p w14:paraId="695CEE95" w14:textId="0BAA8892" w:rsidR="0004357D" w:rsidRDefault="0004357D" w:rsidP="0004357D">
              <w:pPr>
                <w:pStyle w:val="ListBullet"/>
              </w:pPr>
              <w:r>
                <w:t>Helped to create a mariachi band for the Crystal City Independent School District</w:t>
              </w:r>
              <w:r>
                <w:tab/>
              </w:r>
              <w:r>
                <w:tab/>
                <w:t xml:space="preserve">7 </w:t>
              </w:r>
              <w:proofErr w:type="spellStart"/>
              <w:r>
                <w:t>hrs</w:t>
              </w:r>
              <w:proofErr w:type="spellEnd"/>
              <w:r>
                <w:t>/week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23849405"/>
            <w:placeholder>
              <w:docPart w:val="C9C82B5813714335BD49A856A9E125AD"/>
            </w:placeholder>
            <w15:repeatingSectionItem/>
          </w:sdtPr>
          <w:sdtContent>
            <w:p w14:paraId="642F40FB" w14:textId="07D6F5A4" w:rsidR="0004357D" w:rsidRDefault="0004357D" w:rsidP="0004357D">
              <w:pPr>
                <w:pStyle w:val="Subsection"/>
                <w:tabs>
                  <w:tab w:val="left" w:pos="7200"/>
                </w:tabs>
                <w:ind w:left="144"/>
              </w:pPr>
              <w:r>
                <w:t>Animal Shelter </w:t>
              </w:r>
              <w:r>
                <w:tab/>
                <w:t>2014-2016</w:t>
              </w:r>
            </w:p>
            <w:p w14:paraId="63032EC0" w14:textId="0C940CA9" w:rsidR="0004357D" w:rsidRDefault="0004357D" w:rsidP="0004357D">
              <w:pPr>
                <w:pStyle w:val="ListBullet"/>
              </w:pPr>
              <w:r>
                <w:t>Assisted in the caring and publicizing of dogs without homes.</w:t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  <w:t xml:space="preserve">4 </w:t>
              </w:r>
              <w:proofErr w:type="spellStart"/>
              <w:r>
                <w:t>hrs</w:t>
              </w:r>
              <w:proofErr w:type="spellEnd"/>
              <w:r>
                <w:t>/week</w:t>
              </w:r>
            </w:p>
          </w:sdtContent>
        </w:sdt>
      </w:sdtContent>
    </w:sdt>
    <w:p w14:paraId="382EAF58" w14:textId="2B9A3009" w:rsidR="00524470" w:rsidRDefault="0004357D" w:rsidP="0004357D">
      <w:pPr>
        <w:pStyle w:val="SectionHeading"/>
        <w:spacing w:before="0"/>
      </w:pPr>
      <w:r>
        <w:t>Employment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F768A476126D4476BD53258476769D5F"/>
            </w:placeholder>
            <w15:repeatingSectionItem/>
          </w:sdtPr>
          <w:sdtContent>
            <w:p w14:paraId="1EF7A72F" w14:textId="40F19E9F" w:rsidR="00524470" w:rsidRDefault="0010108E" w:rsidP="005E4E0D">
              <w:pPr>
                <w:pStyle w:val="Subsection"/>
                <w:tabs>
                  <w:tab w:val="left" w:pos="7200"/>
                </w:tabs>
                <w:ind w:left="144"/>
              </w:pPr>
              <w:r>
                <w:t xml:space="preserve">Tutor </w:t>
              </w:r>
              <w:r w:rsidR="001573E7">
                <w:t>| </w:t>
              </w:r>
              <w:r>
                <w:t>Southwest Texas Junior College</w:t>
              </w:r>
              <w:r w:rsidR="001573E7">
                <w:t> | </w:t>
              </w:r>
              <w:r w:rsidR="005E4E0D">
                <w:tab/>
              </w:r>
              <w:r>
                <w:t>January 2014 – 2015</w:t>
              </w:r>
            </w:p>
            <w:p w14:paraId="10B15252" w14:textId="1CBF27AE" w:rsidR="0010108E" w:rsidRDefault="0010108E" w:rsidP="0010108E">
              <w:pPr>
                <w:pStyle w:val="ListBullet"/>
              </w:pPr>
              <w:r>
                <w:t>Provided additional assistance to students over subjects such as Anatomy and Algebra.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77679667"/>
            <w:placeholder>
              <w:docPart w:val="C68431BFA7E3472488E2D489CFC0624F"/>
            </w:placeholder>
            <w15:repeatingSectionItem/>
          </w:sdtPr>
          <w:sdtContent>
            <w:p w14:paraId="0DE8E2C2" w14:textId="5C799155" w:rsidR="0010108E" w:rsidRDefault="0010108E" w:rsidP="005E4E0D">
              <w:pPr>
                <w:pStyle w:val="Subsection"/>
                <w:tabs>
                  <w:tab w:val="left" w:pos="7200"/>
                </w:tabs>
                <w:ind w:left="144"/>
              </w:pPr>
              <w:r>
                <w:t>Automobile enhancement facilitator | lopez’s health care systems| </w:t>
              </w:r>
              <w:r w:rsidR="005E4E0D">
                <w:tab/>
              </w:r>
              <w:r>
                <w:t>June 2015 - present</w:t>
              </w:r>
            </w:p>
            <w:p w14:paraId="4DBB534E" w14:textId="2A6BFB8E" w:rsidR="00360C6B" w:rsidRDefault="00B545AD" w:rsidP="0010108E">
              <w:pPr>
                <w:pStyle w:val="ListBullet"/>
              </w:pPr>
              <w:r>
                <w:t>Maintained the appearance and sanitation of company automobiles.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290710441"/>
            <w:placeholder>
              <w:docPart w:val="9BB97052ED2843B8BCBAB120408A76B7"/>
            </w:placeholder>
            <w15:repeatingSectionItem/>
          </w:sdtPr>
          <w:sdtContent>
            <w:p w14:paraId="4C3A41AB" w14:textId="5A72E40B" w:rsidR="00360C6B" w:rsidRDefault="00360C6B" w:rsidP="005E4E0D">
              <w:pPr>
                <w:pStyle w:val="Subsection"/>
                <w:tabs>
                  <w:tab w:val="left" w:pos="7200"/>
                </w:tabs>
                <w:ind w:left="144"/>
              </w:pPr>
              <w:r>
                <w:t>Media manager | Autotechs need a key or remote? | </w:t>
              </w:r>
              <w:r w:rsidR="005E4E0D">
                <w:tab/>
              </w:r>
              <w:r>
                <w:t>January 2015 - present</w:t>
              </w:r>
            </w:p>
            <w:p w14:paraId="6587493B" w14:textId="4529EDA1" w:rsidR="00360C6B" w:rsidRDefault="00B545AD" w:rsidP="0010108E">
              <w:pPr>
                <w:pStyle w:val="ListBullet"/>
              </w:pPr>
              <w:r>
                <w:t>Filmed, edited, and managed online videos and content for the company.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606238425"/>
            <w:placeholder>
              <w:docPart w:val="6A241DDC21BE4185ADD4CAB7C0C1FE39"/>
            </w:placeholder>
            <w15:repeatingSectionItem/>
          </w:sdtPr>
          <w:sdtContent>
            <w:p w14:paraId="593FF3B7" w14:textId="0A25278A" w:rsidR="00360C6B" w:rsidRDefault="00360C6B" w:rsidP="005E4E0D">
              <w:pPr>
                <w:pStyle w:val="Subsection"/>
                <w:tabs>
                  <w:tab w:val="left" w:pos="7200"/>
                </w:tabs>
                <w:ind w:left="144"/>
              </w:pPr>
              <w:r>
                <w:t>tutor | zavala elementary school | </w:t>
              </w:r>
              <w:r w:rsidR="005E4E0D">
                <w:tab/>
                <w:t>October 2015 -</w:t>
              </w:r>
              <w:r>
                <w:t>present</w:t>
              </w:r>
            </w:p>
            <w:p w14:paraId="1DD584D4" w14:textId="27A81D57" w:rsidR="00524470" w:rsidRDefault="00B545AD" w:rsidP="0010108E">
              <w:pPr>
                <w:pStyle w:val="ListBullet"/>
              </w:pPr>
              <w:r>
                <w:t>Provided assistance to children ranging from 1</w:t>
              </w:r>
              <w:r>
                <w:rPr>
                  <w:vertAlign w:val="superscript"/>
                </w:rPr>
                <w:t>st</w:t>
              </w:r>
              <w:r>
                <w:t xml:space="preserve"> grade to 4</w:t>
              </w:r>
              <w:r w:rsidRPr="00B545AD">
                <w:rPr>
                  <w:vertAlign w:val="superscript"/>
                </w:rPr>
                <w:t>th</w:t>
              </w:r>
              <w:r>
                <w:t xml:space="preserve"> grade.</w:t>
              </w:r>
            </w:p>
          </w:sdtContent>
        </w:sdt>
      </w:sdtContent>
    </w:sdt>
    <w:p w14:paraId="123A418F" w14:textId="5456BE13" w:rsidR="00680555" w:rsidRDefault="00680555" w:rsidP="00680555">
      <w:pPr>
        <w:pStyle w:val="Subsection"/>
        <w:tabs>
          <w:tab w:val="left" w:pos="7200"/>
        </w:tabs>
        <w:ind w:left="144"/>
      </w:pPr>
      <w:r>
        <w:t>Computer equipment manager | Lopez Health Care systems | </w:t>
      </w:r>
      <w:r>
        <w:tab/>
        <w:t>October 2015 -present</w:t>
      </w:r>
    </w:p>
    <w:p w14:paraId="777A4F5F" w14:textId="06C3428F" w:rsidR="00680555" w:rsidRDefault="00680555" w:rsidP="00680555">
      <w:pPr>
        <w:pStyle w:val="ListBullet"/>
      </w:pPr>
      <w:r>
        <w:t>Provided assistance in sorting and testing computers and components.</w:t>
      </w:r>
      <w:bookmarkStart w:id="0" w:name="_GoBack"/>
      <w:bookmarkEnd w:id="0"/>
    </w:p>
    <w:sectPr w:rsidR="00680555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F41D6" w14:textId="77777777" w:rsidR="0004357D" w:rsidRDefault="0004357D">
      <w:pPr>
        <w:spacing w:after="0"/>
      </w:pPr>
      <w:r>
        <w:separator/>
      </w:r>
    </w:p>
  </w:endnote>
  <w:endnote w:type="continuationSeparator" w:id="0">
    <w:p w14:paraId="52814B79" w14:textId="77777777" w:rsidR="0004357D" w:rsidRDefault="000435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E152E" w14:textId="602A6521" w:rsidR="0004357D" w:rsidRDefault="0004357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C5CE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66D64" w14:textId="77777777" w:rsidR="0004357D" w:rsidRDefault="0004357D">
      <w:pPr>
        <w:spacing w:after="0"/>
      </w:pPr>
      <w:r>
        <w:separator/>
      </w:r>
    </w:p>
  </w:footnote>
  <w:footnote w:type="continuationSeparator" w:id="0">
    <w:p w14:paraId="59D4E92C" w14:textId="77777777" w:rsidR="0004357D" w:rsidRDefault="000435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6CC491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C367321"/>
    <w:multiLevelType w:val="hybridMultilevel"/>
    <w:tmpl w:val="BF22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E7"/>
    <w:rsid w:val="0004357D"/>
    <w:rsid w:val="0010108E"/>
    <w:rsid w:val="001573E7"/>
    <w:rsid w:val="00240E3A"/>
    <w:rsid w:val="002C5CEF"/>
    <w:rsid w:val="00355CB6"/>
    <w:rsid w:val="00360C6B"/>
    <w:rsid w:val="004B392D"/>
    <w:rsid w:val="00524470"/>
    <w:rsid w:val="005E4E0D"/>
    <w:rsid w:val="00680555"/>
    <w:rsid w:val="00740B18"/>
    <w:rsid w:val="00A0444A"/>
    <w:rsid w:val="00B545AD"/>
    <w:rsid w:val="00C41869"/>
    <w:rsid w:val="00C44C97"/>
    <w:rsid w:val="00C52D00"/>
    <w:rsid w:val="00D635A0"/>
    <w:rsid w:val="00E05EDF"/>
    <w:rsid w:val="00E9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EDE8"/>
  <w15:chartTrackingRefBased/>
  <w15:docId w15:val="{265E19D9-6102-432F-96DC-A2414AAA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ListParagraph">
    <w:name w:val="List Paragraph"/>
    <w:basedOn w:val="Normal"/>
    <w:uiPriority w:val="34"/>
    <w:qFormat/>
    <w:rsid w:val="00B545AD"/>
    <w:pPr>
      <w:spacing w:after="160" w:line="259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ster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5B06FDD9C04D3F815586B5B1DF4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714DD-FC63-4974-BEC2-CA7E7763E81C}"/>
      </w:docPartPr>
      <w:docPartBody>
        <w:p w:rsidR="004A6DE0" w:rsidRDefault="004A6DE0">
          <w:pPr>
            <w:pStyle w:val="775B06FDD9C04D3F815586B5B1DF4421"/>
          </w:pPr>
          <w:r>
            <w:t>[Your Name]</w:t>
          </w:r>
        </w:p>
      </w:docPartBody>
    </w:docPart>
    <w:docPart>
      <w:docPartPr>
        <w:name w:val="E50A5C62BA1F469798001979F76E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11006-44D7-434C-82BD-0C007C800BDF}"/>
      </w:docPartPr>
      <w:docPartBody>
        <w:p w:rsidR="004A6DE0" w:rsidRDefault="004A6DE0">
          <w:pPr>
            <w:pStyle w:val="E50A5C62BA1F469798001979F76ED9F4"/>
          </w:pPr>
          <w:r>
            <w:t>[Address, City, ST  ZIP Code]</w:t>
          </w:r>
        </w:p>
      </w:docPartBody>
    </w:docPart>
    <w:docPart>
      <w:docPartPr>
        <w:name w:val="C0211F7A45F3439FA4FEE4E7EA00E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4028E-01C2-4C68-BA7D-842FEB236F3E}"/>
      </w:docPartPr>
      <w:docPartBody>
        <w:p w:rsidR="004A6DE0" w:rsidRDefault="004A6DE0">
          <w:pPr>
            <w:pStyle w:val="C0211F7A45F3439FA4FEE4E7EA00E56B"/>
          </w:pPr>
          <w:r>
            <w:t>[Telephone]</w:t>
          </w:r>
        </w:p>
      </w:docPartBody>
    </w:docPart>
    <w:docPart>
      <w:docPartPr>
        <w:name w:val="32B6F22180C74759AA676FA6830A7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2E5D6-90D9-4171-8E23-EB752A472D40}"/>
      </w:docPartPr>
      <w:docPartBody>
        <w:p w:rsidR="004A6DE0" w:rsidRDefault="004A6DE0">
          <w:pPr>
            <w:pStyle w:val="32B6F22180C74759AA676FA6830A703A"/>
          </w:pPr>
          <w:r>
            <w:t>[Email]</w:t>
          </w:r>
        </w:p>
      </w:docPartBody>
    </w:docPart>
    <w:docPart>
      <w:docPartPr>
        <w:name w:val="F768A476126D4476BD53258476769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43876-4C74-4BC2-8337-EEB4E6C595B5}"/>
      </w:docPartPr>
      <w:docPartBody>
        <w:p w:rsidR="004A6DE0" w:rsidRDefault="004A6DE0">
          <w:pPr>
            <w:pStyle w:val="F768A476126D4476BD53258476769D5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68431BFA7E3472488E2D489CFC06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33B75-F721-4F20-97F9-FC38A9947CF8}"/>
      </w:docPartPr>
      <w:docPartBody>
        <w:p w:rsidR="00624BFC" w:rsidRDefault="004A6DE0" w:rsidP="004A6DE0">
          <w:pPr>
            <w:pStyle w:val="C68431BFA7E3472488E2D489CFC0624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B97052ED2843B8BCBAB120408A7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B71E6-976A-4947-AA26-74365B67ED22}"/>
      </w:docPartPr>
      <w:docPartBody>
        <w:p w:rsidR="00624BFC" w:rsidRDefault="004A6DE0" w:rsidP="004A6DE0">
          <w:pPr>
            <w:pStyle w:val="9BB97052ED2843B8BCBAB120408A76B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A241DDC21BE4185ADD4CAB7C0C1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B9BB3-F545-4934-A30D-80592623076A}"/>
      </w:docPartPr>
      <w:docPartBody>
        <w:p w:rsidR="00624BFC" w:rsidRDefault="004A6DE0" w:rsidP="004A6DE0">
          <w:pPr>
            <w:pStyle w:val="6A241DDC21BE4185ADD4CAB7C0C1FE3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0616E8667024BCA8E425B1D3D2D6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803C3-7EF7-4E04-BCFF-46D63E8E9D73}"/>
      </w:docPartPr>
      <w:docPartBody>
        <w:p w:rsidR="00CA28A3" w:rsidRDefault="00CA28A3" w:rsidP="00CA28A3">
          <w:pPr>
            <w:pStyle w:val="80616E8667024BCA8E425B1D3D2D629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84E74690884A729A7A444BD7616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5BA1F-7A74-4110-A612-5844C4254320}"/>
      </w:docPartPr>
      <w:docPartBody>
        <w:p w:rsidR="00CA28A3" w:rsidRDefault="00CA28A3" w:rsidP="00CA28A3">
          <w:pPr>
            <w:pStyle w:val="6284E74690884A729A7A444BD7616E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9C82B5813714335BD49A856A9E12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F3340-7A8F-4E29-B2DA-6709160031CF}"/>
      </w:docPartPr>
      <w:docPartBody>
        <w:p w:rsidR="00CA28A3" w:rsidRDefault="00CA28A3" w:rsidP="00CA28A3">
          <w:pPr>
            <w:pStyle w:val="C9C82B5813714335BD49A856A9E125A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E0"/>
    <w:rsid w:val="00196FF1"/>
    <w:rsid w:val="00383FE1"/>
    <w:rsid w:val="004A6DE0"/>
    <w:rsid w:val="00624BFC"/>
    <w:rsid w:val="00CA28A3"/>
    <w:rsid w:val="00F6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5B06FDD9C04D3F815586B5B1DF4421">
    <w:name w:val="775B06FDD9C04D3F815586B5B1DF4421"/>
  </w:style>
  <w:style w:type="paragraph" w:customStyle="1" w:styleId="E50A5C62BA1F469798001979F76ED9F4">
    <w:name w:val="E50A5C62BA1F469798001979F76ED9F4"/>
  </w:style>
  <w:style w:type="paragraph" w:customStyle="1" w:styleId="C0211F7A45F3439FA4FEE4E7EA00E56B">
    <w:name w:val="C0211F7A45F3439FA4FEE4E7EA00E56B"/>
  </w:style>
  <w:style w:type="paragraph" w:customStyle="1" w:styleId="32B6F22180C74759AA676FA6830A703A">
    <w:name w:val="32B6F22180C74759AA676FA6830A703A"/>
  </w:style>
  <w:style w:type="paragraph" w:customStyle="1" w:styleId="1C539F5B53FE4C689A6CC0BC3569B295">
    <w:name w:val="1C539F5B53FE4C689A6CC0BC3569B295"/>
  </w:style>
  <w:style w:type="paragraph" w:customStyle="1" w:styleId="5639C0C7CCB448BCBD8DA853CF288661">
    <w:name w:val="5639C0C7CCB448BCBD8DA853CF288661"/>
  </w:style>
  <w:style w:type="paragraph" w:customStyle="1" w:styleId="B0BA695BAB62473CB41752136FE22679">
    <w:name w:val="B0BA695BAB62473CB41752136FE22679"/>
  </w:style>
  <w:style w:type="paragraph" w:customStyle="1" w:styleId="46488861F9EA465D850F207874D58AD2">
    <w:name w:val="46488861F9EA465D850F207874D58AD2"/>
  </w:style>
  <w:style w:type="paragraph" w:customStyle="1" w:styleId="DA6B1CC7D1F54BC0968861E541E5871A">
    <w:name w:val="DA6B1CC7D1F54BC0968861E541E5871A"/>
  </w:style>
  <w:style w:type="character" w:styleId="PlaceholderText">
    <w:name w:val="Placeholder Text"/>
    <w:basedOn w:val="DefaultParagraphFont"/>
    <w:uiPriority w:val="99"/>
    <w:semiHidden/>
    <w:rsid w:val="00CA28A3"/>
    <w:rPr>
      <w:color w:val="808080"/>
    </w:rPr>
  </w:style>
  <w:style w:type="paragraph" w:customStyle="1" w:styleId="F768A476126D4476BD53258476769D5F">
    <w:name w:val="F768A476126D4476BD53258476769D5F"/>
  </w:style>
  <w:style w:type="paragraph" w:customStyle="1" w:styleId="6DF2216F48874C11A8E0F7F7DD9D9456">
    <w:name w:val="6DF2216F48874C11A8E0F7F7DD9D9456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9FA101A5EC234379B88AE8E4F0522CD3">
    <w:name w:val="9FA101A5EC234379B88AE8E4F0522CD3"/>
  </w:style>
  <w:style w:type="paragraph" w:customStyle="1" w:styleId="83164EFDE89846A58172E4980BCFE4B4">
    <w:name w:val="83164EFDE89846A58172E4980BCFE4B4"/>
  </w:style>
  <w:style w:type="paragraph" w:customStyle="1" w:styleId="A4829E340C524D6D9F9BD01B83010192">
    <w:name w:val="A4829E340C524D6D9F9BD01B83010192"/>
  </w:style>
  <w:style w:type="paragraph" w:customStyle="1" w:styleId="433A9AE2D3D44507B334EFC2940CA2AE">
    <w:name w:val="433A9AE2D3D44507B334EFC2940CA2AE"/>
  </w:style>
  <w:style w:type="paragraph" w:customStyle="1" w:styleId="7F513DA9667946AEBB5D337949409AAF">
    <w:name w:val="7F513DA9667946AEBB5D337949409AAF"/>
  </w:style>
  <w:style w:type="paragraph" w:customStyle="1" w:styleId="F8304CDCDB5A4F75B75CCAAE82A98226">
    <w:name w:val="F8304CDCDB5A4F75B75CCAAE82A98226"/>
  </w:style>
  <w:style w:type="paragraph" w:customStyle="1" w:styleId="6B50EF4D4B8B4A21BF9A69C3F7B0045C">
    <w:name w:val="6B50EF4D4B8B4A21BF9A69C3F7B0045C"/>
  </w:style>
  <w:style w:type="paragraph" w:customStyle="1" w:styleId="C68431BFA7E3472488E2D489CFC0624F">
    <w:name w:val="C68431BFA7E3472488E2D489CFC0624F"/>
    <w:rsid w:val="004A6DE0"/>
  </w:style>
  <w:style w:type="paragraph" w:customStyle="1" w:styleId="9BB97052ED2843B8BCBAB120408A76B7">
    <w:name w:val="9BB97052ED2843B8BCBAB120408A76B7"/>
    <w:rsid w:val="004A6DE0"/>
  </w:style>
  <w:style w:type="paragraph" w:customStyle="1" w:styleId="6A241DDC21BE4185ADD4CAB7C0C1FE39">
    <w:name w:val="6A241DDC21BE4185ADD4CAB7C0C1FE39"/>
    <w:rsid w:val="004A6DE0"/>
  </w:style>
  <w:style w:type="paragraph" w:customStyle="1" w:styleId="BD55E7246D514968AB615EC28FAC59D1">
    <w:name w:val="BD55E7246D514968AB615EC28FAC59D1"/>
    <w:rsid w:val="00624BFC"/>
  </w:style>
  <w:style w:type="paragraph" w:customStyle="1" w:styleId="B00735FF51C7452B8658440F5E0475A1">
    <w:name w:val="B00735FF51C7452B8658440F5E0475A1"/>
    <w:rsid w:val="00CA28A3"/>
  </w:style>
  <w:style w:type="paragraph" w:customStyle="1" w:styleId="57830BF7CE1C467ABCDE936D9CB774EC">
    <w:name w:val="57830BF7CE1C467ABCDE936D9CB774EC"/>
    <w:rsid w:val="00CA28A3"/>
  </w:style>
  <w:style w:type="paragraph" w:customStyle="1" w:styleId="B564CC1BAB1646AEBDC9AEE9520135C3">
    <w:name w:val="B564CC1BAB1646AEBDC9AEE9520135C3"/>
    <w:rsid w:val="00CA28A3"/>
  </w:style>
  <w:style w:type="paragraph" w:customStyle="1" w:styleId="5B9F8E427E1340E38AFE1760AEDF88D8">
    <w:name w:val="5B9F8E427E1340E38AFE1760AEDF88D8"/>
    <w:rsid w:val="00CA28A3"/>
  </w:style>
  <w:style w:type="paragraph" w:customStyle="1" w:styleId="80616E8667024BCA8E425B1D3D2D629A">
    <w:name w:val="80616E8667024BCA8E425B1D3D2D629A"/>
    <w:rsid w:val="00CA28A3"/>
  </w:style>
  <w:style w:type="paragraph" w:customStyle="1" w:styleId="6284E74690884A729A7A444BD7616EC4">
    <w:name w:val="6284E74690884A729A7A444BD7616EC4"/>
    <w:rsid w:val="00CA28A3"/>
  </w:style>
  <w:style w:type="paragraph" w:customStyle="1" w:styleId="C9C82B5813714335BD49A856A9E125AD">
    <w:name w:val="C9C82B5813714335BD49A856A9E125AD"/>
    <w:rsid w:val="00CA28A3"/>
  </w:style>
  <w:style w:type="paragraph" w:customStyle="1" w:styleId="F9685F12FAEC46F6AABA26903215E3FA">
    <w:name w:val="F9685F12FAEC46F6AABA26903215E3FA"/>
    <w:rsid w:val="00CA28A3"/>
  </w:style>
  <w:style w:type="paragraph" w:customStyle="1" w:styleId="17FD058E583948AB8F4887920B3B3C2A">
    <w:name w:val="17FD058E583948AB8F4887920B3B3C2A"/>
    <w:rsid w:val="00CA2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201 East 21st street #0745, Austin, Texas 78705</CompanyAddress>
  <CompanyPhone>8309006881</CompanyPhone>
  <CompanyFax/>
  <CompanyEmail>vester.diegoguerrero@gmail.com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Guerrero Vester</dc:creator>
  <cp:keywords/>
  <cp:lastModifiedBy>Guerrero-Vester, Diego A</cp:lastModifiedBy>
  <cp:revision>2</cp:revision>
  <dcterms:created xsi:type="dcterms:W3CDTF">2016-09-28T19:38:00Z</dcterms:created>
  <dcterms:modified xsi:type="dcterms:W3CDTF">2016-09-28T19:38:00Z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